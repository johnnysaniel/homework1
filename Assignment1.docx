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6FDD7" w14:textId="09410FD4" w:rsidR="00771F16" w:rsidRPr="006C42EE" w:rsidRDefault="006C42EE">
      <w:pPr>
        <w:pStyle w:val="Title"/>
        <w:rPr>
          <w:b/>
          <w:bCs/>
          <w:spacing w:val="0"/>
          <w:kern w:val="0"/>
          <w:sz w:val="40"/>
          <w:szCs w:val="40"/>
        </w:rPr>
      </w:pPr>
      <w:r w:rsidRPr="006C42EE">
        <w:rPr>
          <w:b/>
          <w:bCs/>
          <w:spacing w:val="0"/>
          <w:kern w:val="0"/>
          <w:sz w:val="40"/>
          <w:szCs w:val="40"/>
        </w:rPr>
        <w:t xml:space="preserve">Unit 1 | Assignment - </w:t>
      </w:r>
      <w:proofErr w:type="spellStart"/>
      <w:r w:rsidRPr="006C42EE">
        <w:rPr>
          <w:b/>
          <w:bCs/>
          <w:spacing w:val="0"/>
          <w:kern w:val="0"/>
          <w:sz w:val="40"/>
          <w:szCs w:val="40"/>
        </w:rPr>
        <w:t>KickStart</w:t>
      </w:r>
      <w:proofErr w:type="spellEnd"/>
      <w:r w:rsidRPr="006C42EE">
        <w:rPr>
          <w:b/>
          <w:bCs/>
          <w:spacing w:val="0"/>
          <w:kern w:val="0"/>
          <w:sz w:val="40"/>
          <w:szCs w:val="40"/>
        </w:rPr>
        <w:t xml:space="preserve"> My Chart</w:t>
      </w:r>
    </w:p>
    <w:p w14:paraId="4AA91AA9" w14:textId="77777777" w:rsidR="006C42EE" w:rsidRDefault="006C42EE" w:rsidP="006C42EE"/>
    <w:p w14:paraId="5B02D777" w14:textId="5D48F3C6" w:rsidR="006C42EE" w:rsidRDefault="006C42EE" w:rsidP="006C42EE">
      <w:pPr>
        <w:pStyle w:val="ListParagraph"/>
        <w:numPr>
          <w:ilvl w:val="0"/>
          <w:numId w:val="27"/>
        </w:numPr>
        <w:rPr>
          <w:b/>
        </w:rPr>
      </w:pPr>
      <w:r w:rsidRPr="006C42EE">
        <w:rPr>
          <w:b/>
        </w:rPr>
        <w:t>What are three conclusions we can make about Kickstarter campaigns given the provided data?</w:t>
      </w:r>
    </w:p>
    <w:p w14:paraId="123608E7" w14:textId="156C6679" w:rsidR="004D7CDB" w:rsidRDefault="006C42EE" w:rsidP="006C42EE">
      <w:pPr>
        <w:pStyle w:val="ListParagraph"/>
        <w:numPr>
          <w:ilvl w:val="1"/>
          <w:numId w:val="27"/>
        </w:numPr>
      </w:pPr>
      <w:r w:rsidRPr="006C42EE">
        <w:t xml:space="preserve">Theater </w:t>
      </w:r>
      <w:r w:rsidR="004D7CDB">
        <w:t>are</w:t>
      </w:r>
      <w:r w:rsidRPr="006C42EE">
        <w:t xml:space="preserve"> the most successful </w:t>
      </w:r>
      <w:proofErr w:type="spellStart"/>
      <w:r w:rsidRPr="006C42EE">
        <w:t>KickStarter</w:t>
      </w:r>
      <w:proofErr w:type="spellEnd"/>
      <w:r w:rsidRPr="006C42EE">
        <w:t xml:space="preserve"> project</w:t>
      </w:r>
      <w:r w:rsidR="004D7CDB">
        <w:t>s which are also the most failed projects (plays in particular) .</w:t>
      </w:r>
    </w:p>
    <w:p w14:paraId="52BCCAAB" w14:textId="2ACCE9E7" w:rsidR="006C42EE" w:rsidRDefault="004D7CDB" w:rsidP="006C42EE">
      <w:pPr>
        <w:pStyle w:val="ListParagraph"/>
        <w:numPr>
          <w:ilvl w:val="1"/>
          <w:numId w:val="27"/>
        </w:numPr>
      </w:pPr>
      <w:r>
        <w:t xml:space="preserve"> Music and Film coming in second and third respectively.</w:t>
      </w:r>
    </w:p>
    <w:p w14:paraId="2E3C6059" w14:textId="61B16E17" w:rsidR="006C42EE" w:rsidRDefault="004D7CDB" w:rsidP="004D7CDB">
      <w:pPr>
        <w:pStyle w:val="ListParagraph"/>
        <w:numPr>
          <w:ilvl w:val="1"/>
          <w:numId w:val="27"/>
        </w:numPr>
      </w:pPr>
      <w:r>
        <w:t>Journalism has scored the lowest of all projects.</w:t>
      </w:r>
    </w:p>
    <w:p w14:paraId="6ED963C3" w14:textId="77777777" w:rsidR="004D7CDB" w:rsidRPr="004D7CDB" w:rsidRDefault="004D7CDB" w:rsidP="004D7CDB">
      <w:pPr>
        <w:pStyle w:val="ListParagraph"/>
        <w:ind w:left="1440"/>
      </w:pPr>
    </w:p>
    <w:p w14:paraId="1710CCB2" w14:textId="4E195C7F" w:rsidR="006C42EE" w:rsidRDefault="006C42EE" w:rsidP="006C42EE">
      <w:pPr>
        <w:pStyle w:val="ListParagraph"/>
        <w:numPr>
          <w:ilvl w:val="0"/>
          <w:numId w:val="27"/>
        </w:numPr>
        <w:rPr>
          <w:b/>
        </w:rPr>
      </w:pPr>
      <w:r w:rsidRPr="006C42EE">
        <w:rPr>
          <w:b/>
        </w:rPr>
        <w:t>What are some of the limitations of this dataset?</w:t>
      </w:r>
    </w:p>
    <w:p w14:paraId="3DFE5937" w14:textId="08E8F07C" w:rsidR="004D7CDB" w:rsidRPr="00867B46" w:rsidRDefault="00867B46" w:rsidP="004D7CDB">
      <w:pPr>
        <w:pStyle w:val="ListParagraph"/>
        <w:numPr>
          <w:ilvl w:val="1"/>
          <w:numId w:val="27"/>
        </w:numPr>
      </w:pPr>
      <w:r w:rsidRPr="00867B46">
        <w:t xml:space="preserve">The dataset did not provide a follow up after campaigns have reached or failed their goal.  Once a campaign </w:t>
      </w:r>
      <w:proofErr w:type="gramStart"/>
      <w:r w:rsidRPr="00867B46">
        <w:t>have</w:t>
      </w:r>
      <w:proofErr w:type="gramEnd"/>
      <w:r w:rsidRPr="00867B46">
        <w:t xml:space="preserve"> received its funding, they don’t have to follow up on their promises and this data does not reflect that.</w:t>
      </w:r>
    </w:p>
    <w:p w14:paraId="72C6ED10" w14:textId="143B2A4A" w:rsidR="00867B46" w:rsidRPr="00867B46" w:rsidRDefault="00867B46" w:rsidP="004D7CDB">
      <w:pPr>
        <w:pStyle w:val="ListParagraph"/>
        <w:numPr>
          <w:ilvl w:val="1"/>
          <w:numId w:val="27"/>
        </w:numPr>
      </w:pPr>
      <w:r w:rsidRPr="00867B46">
        <w:t>Dataset also did not cover why campaigns were cancelled.</w:t>
      </w:r>
    </w:p>
    <w:p w14:paraId="469C67AC" w14:textId="3CD21A5F" w:rsidR="000A0F9B" w:rsidRDefault="006C42EE" w:rsidP="006C42EE">
      <w:pPr>
        <w:pStyle w:val="ListParagraph"/>
        <w:numPr>
          <w:ilvl w:val="0"/>
          <w:numId w:val="27"/>
        </w:numPr>
        <w:rPr>
          <w:b/>
        </w:rPr>
      </w:pPr>
      <w:r w:rsidRPr="006C42EE">
        <w:rPr>
          <w:b/>
        </w:rPr>
        <w:t>What are some other possible tables/graphs that we could create?</w:t>
      </w:r>
    </w:p>
    <w:p w14:paraId="634A7EE8" w14:textId="3BE539A5" w:rsidR="00867B46" w:rsidRDefault="00867B46" w:rsidP="00867B46">
      <w:pPr>
        <w:pStyle w:val="ListParagraph"/>
        <w:numPr>
          <w:ilvl w:val="1"/>
          <w:numId w:val="27"/>
        </w:numPr>
      </w:pPr>
      <w:r w:rsidRPr="00867B46">
        <w:t xml:space="preserve">Create a table analyzing </w:t>
      </w:r>
      <w:r w:rsidR="000577E0">
        <w:t>how much more successful on average each campaign after it was funded and how much more successful they were.</w:t>
      </w:r>
    </w:p>
    <w:p w14:paraId="63E13FCA" w14:textId="2A7C05B9" w:rsidR="000577E0" w:rsidRPr="00867B46" w:rsidRDefault="000577E0" w:rsidP="000577E0">
      <w:pPr>
        <w:pStyle w:val="ListParagraph"/>
        <w:numPr>
          <w:ilvl w:val="2"/>
          <w:numId w:val="27"/>
        </w:numPr>
      </w:pPr>
      <w:r>
        <w:t>For example, with theater being most successful, how much more successful was the campaign afterwards.</w:t>
      </w:r>
      <w:bookmarkStart w:id="0" w:name="_GoBack"/>
      <w:bookmarkEnd w:id="0"/>
    </w:p>
    <w:sectPr w:rsidR="000577E0" w:rsidRPr="00867B46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05557" w14:textId="77777777" w:rsidR="00FF4939" w:rsidRDefault="00FF4939">
      <w:pPr>
        <w:spacing w:after="0" w:line="240" w:lineRule="auto"/>
      </w:pPr>
      <w:r>
        <w:separator/>
      </w:r>
    </w:p>
  </w:endnote>
  <w:endnote w:type="continuationSeparator" w:id="0">
    <w:p w14:paraId="02D7F940" w14:textId="77777777" w:rsidR="00FF4939" w:rsidRDefault="00FF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76531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0136C" w14:textId="77777777" w:rsidR="00FF4939" w:rsidRDefault="00FF4939">
      <w:pPr>
        <w:spacing w:after="0" w:line="240" w:lineRule="auto"/>
      </w:pPr>
      <w:r>
        <w:separator/>
      </w:r>
    </w:p>
  </w:footnote>
  <w:footnote w:type="continuationSeparator" w:id="0">
    <w:p w14:paraId="06D09F8D" w14:textId="77777777" w:rsidR="00FF4939" w:rsidRDefault="00FF4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B25B3"/>
    <w:multiLevelType w:val="hybridMultilevel"/>
    <w:tmpl w:val="19E6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EE"/>
    <w:rsid w:val="000577E0"/>
    <w:rsid w:val="000A0F9B"/>
    <w:rsid w:val="00123E1E"/>
    <w:rsid w:val="0013591F"/>
    <w:rsid w:val="00216BF8"/>
    <w:rsid w:val="0024640E"/>
    <w:rsid w:val="002C1B16"/>
    <w:rsid w:val="00462092"/>
    <w:rsid w:val="004D7CDB"/>
    <w:rsid w:val="00526BC1"/>
    <w:rsid w:val="006C42EE"/>
    <w:rsid w:val="00771F16"/>
    <w:rsid w:val="0078294C"/>
    <w:rsid w:val="00867B46"/>
    <w:rsid w:val="008B6008"/>
    <w:rsid w:val="00971DEC"/>
    <w:rsid w:val="00B64B70"/>
    <w:rsid w:val="00B66857"/>
    <w:rsid w:val="00BA3B94"/>
    <w:rsid w:val="00C07BE9"/>
    <w:rsid w:val="00EB78F6"/>
    <w:rsid w:val="00F9577D"/>
    <w:rsid w:val="00F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F0E5E"/>
  <w15:chartTrackingRefBased/>
  <w15:docId w15:val="{859F35DA-179C-4C72-9E3D-A4DC141D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6C4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%20Saniel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Saniel</dc:creator>
  <cp:keywords/>
  <dc:description/>
  <cp:lastModifiedBy>Johnny Saniel III</cp:lastModifiedBy>
  <cp:revision>2</cp:revision>
  <dcterms:created xsi:type="dcterms:W3CDTF">2018-09-29T04:20:00Z</dcterms:created>
  <dcterms:modified xsi:type="dcterms:W3CDTF">2018-10-06T17:32:00Z</dcterms:modified>
</cp:coreProperties>
</file>